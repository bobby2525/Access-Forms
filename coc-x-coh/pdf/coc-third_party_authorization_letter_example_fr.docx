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27" w:rsidRDefault="008977CD">
      <w:bookmarkStart w:id="0" w:name="_GoBack"/>
      <w:bookmarkEnd w:id="0"/>
      <w:r w:rsidRPr="008977CD">
        <w:rPr>
          <w:highlight w:val="yellow"/>
          <w:lang w:val="en-CA"/>
        </w:rPr>
        <w:t>[</w:t>
      </w:r>
      <w:proofErr w:type="spellStart"/>
      <w:r w:rsidR="00632B01">
        <w:rPr>
          <w:highlight w:val="yellow"/>
          <w:lang w:val="en-CA"/>
        </w:rPr>
        <w:t>Insérer</w:t>
      </w:r>
      <w:proofErr w:type="spellEnd"/>
      <w:r w:rsidR="00632B01">
        <w:rPr>
          <w:highlight w:val="yellow"/>
          <w:lang w:val="en-CA"/>
        </w:rPr>
        <w:t xml:space="preserve"> la date</w:t>
      </w:r>
      <w:r w:rsidRPr="008977CD">
        <w:rPr>
          <w:highlight w:val="yellow"/>
          <w:lang w:val="en-CA"/>
        </w:rPr>
        <w:t>]</w:t>
      </w:r>
    </w:p>
    <w:tbl>
      <w:tblPr>
        <w:tblW w:w="0" w:type="auto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9318"/>
        <w:gridCol w:w="162"/>
      </w:tblGrid>
      <w:tr w:rsidR="004072F5" w:rsidRPr="0024329A" w:rsidTr="00C40827">
        <w:trPr>
          <w:gridBefore w:val="1"/>
          <w:wBefore w:w="162" w:type="dxa"/>
        </w:trPr>
        <w:tc>
          <w:tcPr>
            <w:tcW w:w="94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72F5" w:rsidRPr="009747E6" w:rsidRDefault="00632B01" w:rsidP="00C40827">
            <w:pPr>
              <w:spacing w:after="0"/>
              <w:rPr>
                <w:highlight w:val="yellow"/>
                <w:lang w:val="en-CA"/>
              </w:rPr>
            </w:pPr>
            <w:proofErr w:type="spellStart"/>
            <w:r>
              <w:rPr>
                <w:highlight w:val="yellow"/>
                <w:lang w:val="en-CA"/>
              </w:rPr>
              <w:t>Votre</w:t>
            </w:r>
            <w:proofErr w:type="spellEnd"/>
            <w:r>
              <w:rPr>
                <w:highlight w:val="yellow"/>
                <w:lang w:val="en-CA"/>
              </w:rPr>
              <w:t xml:space="preserve"> nom</w:t>
            </w:r>
          </w:p>
          <w:p w:rsidR="007E6E26" w:rsidRPr="009747E6" w:rsidRDefault="00632B01" w:rsidP="00C40827">
            <w:pPr>
              <w:spacing w:after="0"/>
              <w:rPr>
                <w:highlight w:val="yellow"/>
                <w:lang w:val="en-CA"/>
              </w:rPr>
            </w:pPr>
            <w:proofErr w:type="spellStart"/>
            <w:r>
              <w:rPr>
                <w:highlight w:val="yellow"/>
                <w:lang w:val="en-CA"/>
              </w:rPr>
              <w:t>Votre</w:t>
            </w:r>
            <w:proofErr w:type="spellEnd"/>
            <w:r>
              <w:rPr>
                <w:highlight w:val="yellow"/>
                <w:lang w:val="en-CA"/>
              </w:rPr>
              <w:t xml:space="preserve"> </w:t>
            </w:r>
            <w:proofErr w:type="spellStart"/>
            <w:r>
              <w:rPr>
                <w:highlight w:val="yellow"/>
                <w:lang w:val="en-CA"/>
              </w:rPr>
              <w:t>adresse</w:t>
            </w:r>
            <w:proofErr w:type="spellEnd"/>
          </w:p>
          <w:p w:rsidR="00C40827" w:rsidRPr="009747E6" w:rsidRDefault="00C40827" w:rsidP="00061D87">
            <w:pPr>
              <w:spacing w:after="0"/>
              <w:rPr>
                <w:lang w:val="en-CA"/>
              </w:rPr>
            </w:pPr>
          </w:p>
        </w:tc>
      </w:tr>
      <w:tr w:rsidR="004072F5" w:rsidRPr="00632B01" w:rsidTr="00C40827">
        <w:trPr>
          <w:gridAfter w:val="1"/>
          <w:wAfter w:w="162" w:type="dxa"/>
        </w:trPr>
        <w:tc>
          <w:tcPr>
            <w:tcW w:w="9480" w:type="dxa"/>
            <w:gridSpan w:val="2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C40827" w:rsidRPr="00C40827" w:rsidRDefault="009747E6" w:rsidP="00C4082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Invisa</w:t>
            </w:r>
            <w:proofErr w:type="spellEnd"/>
            <w:r>
              <w:rPr>
                <w:lang w:val="en-US"/>
              </w:rPr>
              <w:t xml:space="preserve"> Logistic Service Ltd.</w:t>
            </w:r>
          </w:p>
          <w:p w:rsidR="0024329A" w:rsidRPr="00632B01" w:rsidRDefault="0024329A" w:rsidP="00C40827">
            <w:pPr>
              <w:spacing w:after="0"/>
            </w:pPr>
            <w:r w:rsidRPr="00632B01">
              <w:rPr>
                <w:highlight w:val="yellow"/>
              </w:rPr>
              <w:t>[</w:t>
            </w:r>
            <w:r w:rsidR="00632B01" w:rsidRPr="00632B01">
              <w:rPr>
                <w:highlight w:val="yellow"/>
              </w:rPr>
              <w:t>Veuillez choisir l’adresse appropriée</w:t>
            </w:r>
            <w:r w:rsidRPr="00632B01">
              <w:rPr>
                <w:highlight w:val="yellow"/>
              </w:rPr>
              <w:t xml:space="preserve"> – Ottawa, Montr</w:t>
            </w:r>
            <w:r w:rsidR="00AA7735">
              <w:rPr>
                <w:highlight w:val="yellow"/>
              </w:rPr>
              <w:t>é</w:t>
            </w:r>
            <w:r w:rsidRPr="00632B01">
              <w:rPr>
                <w:highlight w:val="yellow"/>
              </w:rPr>
              <w:t xml:space="preserve">al </w:t>
            </w:r>
            <w:r w:rsidR="00AA7735">
              <w:rPr>
                <w:highlight w:val="yellow"/>
              </w:rPr>
              <w:t>ou</w:t>
            </w:r>
            <w:r w:rsidRPr="00632B01">
              <w:rPr>
                <w:highlight w:val="yellow"/>
              </w:rPr>
              <w:t xml:space="preserve"> Toronto]</w:t>
            </w:r>
          </w:p>
          <w:p w:rsidR="0024329A" w:rsidRPr="009747E6" w:rsidRDefault="0024329A" w:rsidP="0024329A">
            <w:pPr>
              <w:spacing w:after="0"/>
              <w:rPr>
                <w:highlight w:val="yellow"/>
                <w:lang w:val="en-US"/>
              </w:rPr>
            </w:pPr>
            <w:r w:rsidRPr="009747E6">
              <w:rPr>
                <w:highlight w:val="yellow"/>
                <w:lang w:val="en-US"/>
              </w:rPr>
              <w:t>294</w:t>
            </w:r>
            <w:r w:rsidR="00632B01">
              <w:rPr>
                <w:highlight w:val="yellow"/>
                <w:lang w:val="en-US"/>
              </w:rPr>
              <w:t>, rue Albert, bureau 505</w:t>
            </w:r>
          </w:p>
          <w:p w:rsidR="0024329A" w:rsidRPr="009747E6" w:rsidRDefault="0024329A" w:rsidP="0024329A">
            <w:pPr>
              <w:spacing w:after="0"/>
              <w:rPr>
                <w:highlight w:val="yellow"/>
                <w:lang w:val="en-US"/>
              </w:rPr>
            </w:pPr>
            <w:r w:rsidRPr="009747E6">
              <w:rPr>
                <w:highlight w:val="yellow"/>
                <w:lang w:val="en-US"/>
              </w:rPr>
              <w:t>Ottawa</w:t>
            </w:r>
            <w:r w:rsidR="00632B01">
              <w:rPr>
                <w:highlight w:val="yellow"/>
                <w:lang w:val="en-US"/>
              </w:rPr>
              <w:t xml:space="preserve"> (Ontario)</w:t>
            </w:r>
          </w:p>
          <w:p w:rsidR="0024329A" w:rsidRDefault="0024329A" w:rsidP="0024329A">
            <w:pPr>
              <w:spacing w:after="0"/>
              <w:rPr>
                <w:lang w:val="en-US"/>
              </w:rPr>
            </w:pPr>
            <w:r w:rsidRPr="009747E6">
              <w:rPr>
                <w:highlight w:val="yellow"/>
                <w:lang w:val="en-US"/>
              </w:rPr>
              <w:t>K1P 6E6</w:t>
            </w:r>
          </w:p>
          <w:p w:rsidR="0024329A" w:rsidRDefault="0024329A" w:rsidP="00C40827">
            <w:pPr>
              <w:spacing w:after="0"/>
              <w:rPr>
                <w:lang w:val="en-US"/>
              </w:rPr>
            </w:pPr>
          </w:p>
          <w:p w:rsidR="0024329A" w:rsidRPr="00632B01" w:rsidRDefault="0024329A" w:rsidP="00C40827">
            <w:pPr>
              <w:spacing w:after="0"/>
              <w:rPr>
                <w:highlight w:val="yellow"/>
              </w:rPr>
            </w:pPr>
            <w:r w:rsidRPr="00632B01">
              <w:rPr>
                <w:highlight w:val="yellow"/>
              </w:rPr>
              <w:t>60</w:t>
            </w:r>
            <w:r w:rsidR="00632B01" w:rsidRPr="00632B01">
              <w:rPr>
                <w:highlight w:val="yellow"/>
              </w:rPr>
              <w:t>, ave.</w:t>
            </w:r>
            <w:r w:rsidRPr="00632B01">
              <w:rPr>
                <w:highlight w:val="yellow"/>
              </w:rPr>
              <w:t xml:space="preserve"> St. Clair Est</w:t>
            </w:r>
            <w:r w:rsidR="00632B01" w:rsidRPr="00632B01">
              <w:rPr>
                <w:highlight w:val="yellow"/>
              </w:rPr>
              <w:t>, bureau 200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Toronto</w:t>
            </w:r>
            <w:r w:rsidR="00632B01">
              <w:rPr>
                <w:highlight w:val="yellow"/>
                <w:lang w:val="en-US"/>
              </w:rPr>
              <w:t xml:space="preserve"> (Ontario)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M4T 1N5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1010</w:t>
            </w:r>
            <w:r w:rsidR="00632B01">
              <w:rPr>
                <w:highlight w:val="yellow"/>
                <w:lang w:val="en-US"/>
              </w:rPr>
              <w:t>, rue</w:t>
            </w:r>
            <w:r w:rsidRPr="0024329A">
              <w:rPr>
                <w:highlight w:val="yellow"/>
                <w:lang w:val="en-US"/>
              </w:rPr>
              <w:t xml:space="preserve"> </w:t>
            </w:r>
            <w:proofErr w:type="spellStart"/>
            <w:r w:rsidRPr="0024329A">
              <w:rPr>
                <w:highlight w:val="yellow"/>
                <w:lang w:val="en-US"/>
              </w:rPr>
              <w:t>Sherbrooke</w:t>
            </w:r>
            <w:proofErr w:type="spellEnd"/>
            <w:r w:rsidRPr="0024329A">
              <w:rPr>
                <w:highlight w:val="yellow"/>
                <w:lang w:val="en-US"/>
              </w:rPr>
              <w:t xml:space="preserve"> </w:t>
            </w:r>
            <w:proofErr w:type="spellStart"/>
            <w:r w:rsidR="00632B01">
              <w:rPr>
                <w:highlight w:val="yellow"/>
                <w:lang w:val="en-US"/>
              </w:rPr>
              <w:t>Ou</w:t>
            </w:r>
            <w:r w:rsidRPr="0024329A">
              <w:rPr>
                <w:highlight w:val="yellow"/>
                <w:lang w:val="en-US"/>
              </w:rPr>
              <w:t>est</w:t>
            </w:r>
            <w:proofErr w:type="spellEnd"/>
            <w:r w:rsidR="00632B01">
              <w:rPr>
                <w:highlight w:val="yellow"/>
                <w:lang w:val="en-US"/>
              </w:rPr>
              <w:t>, bureau 718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Montr</w:t>
            </w:r>
            <w:r w:rsidR="00632B01">
              <w:rPr>
                <w:highlight w:val="yellow"/>
                <w:lang w:val="en-US"/>
              </w:rPr>
              <w:t>é</w:t>
            </w:r>
            <w:r w:rsidRPr="0024329A">
              <w:rPr>
                <w:highlight w:val="yellow"/>
                <w:lang w:val="en-US"/>
              </w:rPr>
              <w:t>al</w:t>
            </w:r>
            <w:r w:rsidR="00632B01">
              <w:rPr>
                <w:highlight w:val="yellow"/>
                <w:lang w:val="en-US"/>
              </w:rPr>
              <w:t xml:space="preserve"> (Québec)</w:t>
            </w:r>
          </w:p>
          <w:p w:rsidR="0024329A" w:rsidRPr="00C40827" w:rsidRDefault="0024329A" w:rsidP="00C40827">
            <w:pPr>
              <w:spacing w:after="0"/>
              <w:rPr>
                <w:lang w:val="en-US"/>
              </w:rPr>
            </w:pPr>
            <w:r w:rsidRPr="0024329A">
              <w:rPr>
                <w:highlight w:val="yellow"/>
                <w:lang w:val="en-US"/>
              </w:rPr>
              <w:t>H3A 2R7</w:t>
            </w:r>
          </w:p>
          <w:p w:rsidR="00C40827" w:rsidRPr="007E6E26" w:rsidRDefault="00C40827">
            <w:pPr>
              <w:rPr>
                <w:lang w:val="en-CA"/>
              </w:rPr>
            </w:pPr>
          </w:p>
          <w:p w:rsidR="004072F5" w:rsidRPr="00C40827" w:rsidRDefault="00632B01">
            <w:pPr>
              <w:rPr>
                <w:lang w:val="en-US"/>
              </w:rPr>
            </w:pPr>
            <w:r>
              <w:rPr>
                <w:lang w:val="en-US"/>
              </w:rPr>
              <w:t>Madame, Monsieur</w:t>
            </w:r>
            <w:r w:rsidR="00137816" w:rsidRPr="00C40827">
              <w:rPr>
                <w:lang w:val="en-US"/>
              </w:rPr>
              <w:t>,</w:t>
            </w:r>
          </w:p>
          <w:p w:rsidR="00137816" w:rsidRPr="00632B01" w:rsidRDefault="00632B01" w:rsidP="00C40827">
            <w:r w:rsidRPr="00632B01">
              <w:t xml:space="preserve">Vous trouverez ci-joint la documentation requise pour présenter une demande de VISA </w:t>
            </w:r>
            <w:r w:rsidR="00AA7735">
              <w:t xml:space="preserve">pour </w:t>
            </w:r>
            <w:r w:rsidRPr="00632B01">
              <w:t>entrer en Russie. Je me rendrai en Russi</w:t>
            </w:r>
            <w:r>
              <w:t>e</w:t>
            </w:r>
            <w:r w:rsidRPr="00632B01">
              <w:t xml:space="preserve"> à titre de spectateur au</w:t>
            </w:r>
            <w:r w:rsidR="00AA7735">
              <w:t>x</w:t>
            </w:r>
            <w:r w:rsidRPr="00632B01">
              <w:t xml:space="preserve"> Jeux olympiques d’hiver de Sotchi 2014</w:t>
            </w:r>
            <w:r w:rsidR="00F65E69" w:rsidRPr="00632B01">
              <w:t xml:space="preserve">. </w:t>
            </w:r>
            <w:r w:rsidRPr="00632B01">
              <w:t>Mon</w:t>
            </w:r>
            <w:r w:rsidR="00F65E69" w:rsidRPr="00632B01">
              <w:t xml:space="preserve"> </w:t>
            </w:r>
            <w:r w:rsidR="00F65E69" w:rsidRPr="00632B01">
              <w:rPr>
                <w:highlight w:val="yellow"/>
              </w:rPr>
              <w:t>coll</w:t>
            </w:r>
            <w:r w:rsidRPr="00632B01">
              <w:rPr>
                <w:highlight w:val="yellow"/>
              </w:rPr>
              <w:t>è</w:t>
            </w:r>
            <w:r w:rsidR="00F65E69" w:rsidRPr="00632B01">
              <w:rPr>
                <w:highlight w:val="yellow"/>
              </w:rPr>
              <w:t>gue</w:t>
            </w:r>
            <w:r w:rsidR="0024329A" w:rsidRPr="00632B01">
              <w:rPr>
                <w:highlight w:val="yellow"/>
              </w:rPr>
              <w:t>/</w:t>
            </w:r>
            <w:r w:rsidRPr="00632B01">
              <w:rPr>
                <w:highlight w:val="yellow"/>
              </w:rPr>
              <w:t>ami</w:t>
            </w:r>
            <w:proofErr w:type="gramStart"/>
            <w:r w:rsidR="0024329A" w:rsidRPr="00632B01">
              <w:rPr>
                <w:highlight w:val="yellow"/>
              </w:rPr>
              <w:t>/</w:t>
            </w:r>
            <w:r w:rsidRPr="00632B01">
              <w:rPr>
                <w:highlight w:val="yellow"/>
              </w:rPr>
              <w:t>(</w:t>
            </w:r>
            <w:proofErr w:type="gramEnd"/>
            <w:r w:rsidRPr="00632B01">
              <w:rPr>
                <w:highlight w:val="yellow"/>
              </w:rPr>
              <w:t>membre de la famille</w:t>
            </w:r>
            <w:r w:rsidR="00AA7735">
              <w:rPr>
                <w:highlight w:val="yellow"/>
              </w:rPr>
              <w:t xml:space="preserve"> – veuillez le désigner</w:t>
            </w:r>
            <w:r w:rsidRPr="00632B01">
              <w:rPr>
                <w:highlight w:val="yellow"/>
              </w:rPr>
              <w:t>)</w:t>
            </w:r>
            <w:r w:rsidR="0024329A" w:rsidRPr="00632B01">
              <w:t xml:space="preserve"> </w:t>
            </w:r>
            <w:r w:rsidR="00F65E69" w:rsidRPr="00632B01">
              <w:t>so</w:t>
            </w:r>
            <w:r w:rsidRPr="00632B01">
              <w:t xml:space="preserve">umet ma demande en mon nom et </w:t>
            </w:r>
            <w:proofErr w:type="spellStart"/>
            <w:r w:rsidRPr="00632B01">
              <w:t>a</w:t>
            </w:r>
            <w:proofErr w:type="spellEnd"/>
            <w:r w:rsidRPr="00632B01">
              <w:t xml:space="preserve"> ma permission pour le faire</w:t>
            </w:r>
            <w:r w:rsidR="00C40827" w:rsidRPr="00632B01">
              <w:t>.</w:t>
            </w:r>
            <w:r w:rsidR="00BC5046" w:rsidRPr="00632B01">
              <w:t xml:space="preserve"> </w:t>
            </w:r>
          </w:p>
          <w:p w:rsidR="00F65E69" w:rsidRPr="00632B01" w:rsidRDefault="00632B01" w:rsidP="00C40827">
            <w:r w:rsidRPr="00632B01">
              <w:t>Merci</w:t>
            </w:r>
            <w:r w:rsidR="00F65E69" w:rsidRPr="00632B01">
              <w:t>.</w:t>
            </w:r>
          </w:p>
          <w:p w:rsidR="00DF58C1" w:rsidRPr="00632B01" w:rsidRDefault="00632B01" w:rsidP="00C40827">
            <w:r w:rsidRPr="00632B01">
              <w:t>Veuillez agréer mes salutations sinc</w:t>
            </w:r>
            <w:r>
              <w:t>ères.</w:t>
            </w:r>
          </w:p>
          <w:p w:rsidR="00BC5046" w:rsidRPr="00632B01" w:rsidRDefault="00BC5046" w:rsidP="00C40827"/>
          <w:p w:rsidR="00DF58C1" w:rsidRPr="007E6E26" w:rsidRDefault="00632B01" w:rsidP="00061D87">
            <w:pPr>
              <w:rPr>
                <w:lang w:val="en-CA"/>
              </w:rPr>
            </w:pPr>
            <w:proofErr w:type="spellStart"/>
            <w:r w:rsidRPr="00632B01">
              <w:rPr>
                <w:highlight w:val="yellow"/>
                <w:lang w:val="en-CA"/>
              </w:rPr>
              <w:t>Votre</w:t>
            </w:r>
            <w:proofErr w:type="spellEnd"/>
            <w:r w:rsidRPr="00632B01">
              <w:rPr>
                <w:highlight w:val="yellow"/>
                <w:lang w:val="en-CA"/>
              </w:rPr>
              <w:t xml:space="preserve"> nom</w:t>
            </w:r>
          </w:p>
        </w:tc>
      </w:tr>
    </w:tbl>
    <w:p w:rsidR="00080023" w:rsidRPr="007E6E26" w:rsidRDefault="00080023" w:rsidP="00592F19">
      <w:pPr>
        <w:rPr>
          <w:lang w:val="en-CA"/>
        </w:rPr>
      </w:pPr>
    </w:p>
    <w:sectPr w:rsidR="00080023" w:rsidRPr="007E6E26" w:rsidSect="00592F19">
      <w:headerReference w:type="default" r:id="rId7"/>
      <w:footerReference w:type="default" r:id="rId8"/>
      <w:pgSz w:w="12240" w:h="15840"/>
      <w:pgMar w:top="1440" w:right="1440" w:bottom="1440" w:left="1440" w:header="12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5D1" w:rsidRDefault="00AB35D1" w:rsidP="00731B47">
      <w:pPr>
        <w:spacing w:after="0" w:line="240" w:lineRule="auto"/>
      </w:pPr>
      <w:r>
        <w:separator/>
      </w:r>
    </w:p>
  </w:endnote>
  <w:endnote w:type="continuationSeparator" w:id="0">
    <w:p w:rsidR="00AB35D1" w:rsidRDefault="00AB35D1" w:rsidP="007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816" w:rsidRPr="008E4CD2" w:rsidRDefault="00137816" w:rsidP="008E4C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5D1" w:rsidRDefault="00AB35D1" w:rsidP="00731B47">
      <w:pPr>
        <w:spacing w:after="0" w:line="240" w:lineRule="auto"/>
      </w:pPr>
      <w:r>
        <w:separator/>
      </w:r>
    </w:p>
  </w:footnote>
  <w:footnote w:type="continuationSeparator" w:id="0">
    <w:p w:rsidR="00AB35D1" w:rsidRDefault="00AB35D1" w:rsidP="007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816" w:rsidRDefault="00137816" w:rsidP="008E4CD2">
    <w:pPr>
      <w:pStyle w:val="Header"/>
      <w:tabs>
        <w:tab w:val="clear" w:pos="9360"/>
        <w:tab w:val="right" w:pos="9450"/>
      </w:tabs>
      <w:jc w:val="right"/>
    </w:pPr>
    <w:r>
      <w:rPr>
        <w:noProof/>
        <w:lang w:val="en-CA" w:eastAsia="en-CA"/>
      </w:rPr>
      <w:drawing>
        <wp:inline distT="0" distB="0" distL="0" distR="0">
          <wp:extent cx="1020173" cy="1410152"/>
          <wp:effectExtent l="0" t="0" r="0" b="0"/>
          <wp:docPr id="1" name="Picture 1" descr="C:\Users\vriopel\Documents\z. Design\TEAM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riopel\Documents\z. Design\TEAM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18382" t="15333" r="18484" b="16667"/>
                  <a:stretch>
                    <a:fillRect/>
                  </a:stretch>
                </pic:blipFill>
                <pic:spPr bwMode="auto">
                  <a:xfrm>
                    <a:off x="0" y="0"/>
                    <a:ext cx="1030148" cy="142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37816" w:rsidRDefault="0013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753"/>
    <w:multiLevelType w:val="hybridMultilevel"/>
    <w:tmpl w:val="A0706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96DAE"/>
    <w:multiLevelType w:val="hybridMultilevel"/>
    <w:tmpl w:val="E0107F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B2"/>
    <w:rsid w:val="00035B08"/>
    <w:rsid w:val="00046E78"/>
    <w:rsid w:val="00061D87"/>
    <w:rsid w:val="00064B63"/>
    <w:rsid w:val="00080023"/>
    <w:rsid w:val="000B1873"/>
    <w:rsid w:val="001006BC"/>
    <w:rsid w:val="00103345"/>
    <w:rsid w:val="00137816"/>
    <w:rsid w:val="00210E8D"/>
    <w:rsid w:val="0021787D"/>
    <w:rsid w:val="0024329A"/>
    <w:rsid w:val="002B3C17"/>
    <w:rsid w:val="0032177F"/>
    <w:rsid w:val="00330F8E"/>
    <w:rsid w:val="003C26C9"/>
    <w:rsid w:val="003C4788"/>
    <w:rsid w:val="004072F5"/>
    <w:rsid w:val="00465FA3"/>
    <w:rsid w:val="004D1140"/>
    <w:rsid w:val="004D5618"/>
    <w:rsid w:val="0050465D"/>
    <w:rsid w:val="00592F19"/>
    <w:rsid w:val="00631EF7"/>
    <w:rsid w:val="00632B01"/>
    <w:rsid w:val="00677185"/>
    <w:rsid w:val="006D1D5A"/>
    <w:rsid w:val="0070522B"/>
    <w:rsid w:val="00731B47"/>
    <w:rsid w:val="007E6E26"/>
    <w:rsid w:val="00830CD1"/>
    <w:rsid w:val="00840048"/>
    <w:rsid w:val="00856B65"/>
    <w:rsid w:val="00874B5C"/>
    <w:rsid w:val="00876C48"/>
    <w:rsid w:val="008977CD"/>
    <w:rsid w:val="008C5478"/>
    <w:rsid w:val="008E4CD2"/>
    <w:rsid w:val="008F1D7D"/>
    <w:rsid w:val="009747E6"/>
    <w:rsid w:val="009D2D28"/>
    <w:rsid w:val="00A54FB2"/>
    <w:rsid w:val="00A71EBA"/>
    <w:rsid w:val="00AA3FA7"/>
    <w:rsid w:val="00AA7735"/>
    <w:rsid w:val="00AB35D1"/>
    <w:rsid w:val="00AD1874"/>
    <w:rsid w:val="00B66D2D"/>
    <w:rsid w:val="00BC5046"/>
    <w:rsid w:val="00C23575"/>
    <w:rsid w:val="00C40827"/>
    <w:rsid w:val="00C43D63"/>
    <w:rsid w:val="00C74854"/>
    <w:rsid w:val="00C91D28"/>
    <w:rsid w:val="00D8652E"/>
    <w:rsid w:val="00DF58C1"/>
    <w:rsid w:val="00E04CF0"/>
    <w:rsid w:val="00F26A56"/>
    <w:rsid w:val="00F65E69"/>
    <w:rsid w:val="00F85C60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2CB1486-2D67-4990-9DE2-BB858C70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88"/>
    <w:rPr>
      <w:rFonts w:ascii="Calibri" w:eastAsia="Calibri" w:hAnsi="Calibri"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47"/>
  </w:style>
  <w:style w:type="paragraph" w:styleId="Footer">
    <w:name w:val="footer"/>
    <w:basedOn w:val="Normal"/>
    <w:link w:val="FooterChar"/>
    <w:uiPriority w:val="99"/>
    <w:unhideWhenUsed/>
    <w:rsid w:val="007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47"/>
  </w:style>
  <w:style w:type="paragraph" w:styleId="BalloonText">
    <w:name w:val="Balloon Text"/>
    <w:basedOn w:val="Normal"/>
    <w:link w:val="BalloonTextChar"/>
    <w:uiPriority w:val="99"/>
    <w:semiHidden/>
    <w:unhideWhenUsed/>
    <w:rsid w:val="0073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88"/>
    <w:pPr>
      <w:ind w:left="720"/>
      <w:contextualSpacing/>
    </w:pPr>
  </w:style>
  <w:style w:type="character" w:styleId="Hyperlink">
    <w:name w:val="Hyperlink"/>
    <w:uiPriority w:val="99"/>
    <w:unhideWhenUsed/>
    <w:rsid w:val="003C4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iopel\AppData\Local\Microsoft\Windows\Temporary%20Internet%20Files\Content.Outlook\9W7R1FDB\COT_Letterhead_2011_MONTREAL%20(2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D5D5B"/>
      </a:dk2>
      <a:lt2>
        <a:srgbClr val="FFFFFF"/>
      </a:lt2>
      <a:accent1>
        <a:srgbClr val="ED1941"/>
      </a:accent1>
      <a:accent2>
        <a:srgbClr val="663220"/>
      </a:accent2>
      <a:accent3>
        <a:srgbClr val="BB1531"/>
      </a:accent3>
      <a:accent4>
        <a:srgbClr val="0081C8"/>
      </a:accent4>
      <a:accent5>
        <a:srgbClr val="FCB131"/>
      </a:accent5>
      <a:accent6>
        <a:srgbClr val="00A657"/>
      </a:accent6>
      <a:hlink>
        <a:srgbClr val="ED1941"/>
      </a:hlink>
      <a:folHlink>
        <a:srgbClr val="663220"/>
      </a:folHlink>
    </a:clrScheme>
    <a:fontScheme name="COT Letterhead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COT_Letterhead_2011_MONTREAL (2)</Template>
  <TotalTime>1</TotalTime>
  <Pages>1</Pages>
  <Words>108</Words>
  <Characters>621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Olympic Committee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Riopel</dc:creator>
  <cp:lastModifiedBy>Elise Desjardins</cp:lastModifiedBy>
  <cp:revision>2</cp:revision>
  <cp:lastPrinted>2012-05-18T22:07:00Z</cp:lastPrinted>
  <dcterms:created xsi:type="dcterms:W3CDTF">2013-08-29T18:17:00Z</dcterms:created>
  <dcterms:modified xsi:type="dcterms:W3CDTF">2013-08-29T18:17:00Z</dcterms:modified>
</cp:coreProperties>
</file>
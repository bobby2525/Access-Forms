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827" w:rsidRDefault="008977CD">
      <w:r w:rsidRPr="008977CD">
        <w:rPr>
          <w:highlight w:val="yellow"/>
          <w:lang w:val="en-CA"/>
        </w:rPr>
        <w:t>[Insert Date]</w:t>
      </w:r>
    </w:p>
    <w:tbl>
      <w:tblPr>
        <w:tblW w:w="0" w:type="auto"/>
        <w:tblInd w:w="-1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"/>
        <w:gridCol w:w="9318"/>
        <w:gridCol w:w="162"/>
      </w:tblGrid>
      <w:tr w:rsidR="004072F5" w:rsidRPr="0024329A" w:rsidTr="00C40827">
        <w:trPr>
          <w:gridBefore w:val="1"/>
          <w:wBefore w:w="162" w:type="dxa"/>
        </w:trPr>
        <w:tc>
          <w:tcPr>
            <w:tcW w:w="948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072F5" w:rsidRPr="009747E6" w:rsidRDefault="0024329A" w:rsidP="00C40827">
            <w:pPr>
              <w:spacing w:after="0"/>
              <w:rPr>
                <w:highlight w:val="yellow"/>
                <w:lang w:val="en-CA"/>
              </w:rPr>
            </w:pPr>
            <w:r>
              <w:rPr>
                <w:highlight w:val="yellow"/>
                <w:lang w:val="en-CA"/>
              </w:rPr>
              <w:t>Your Name</w:t>
            </w:r>
          </w:p>
          <w:p w:rsidR="007E6E26" w:rsidRPr="009747E6" w:rsidRDefault="0024329A" w:rsidP="00C40827">
            <w:pPr>
              <w:spacing w:after="0"/>
              <w:rPr>
                <w:highlight w:val="yellow"/>
                <w:lang w:val="en-CA"/>
              </w:rPr>
            </w:pPr>
            <w:r>
              <w:rPr>
                <w:highlight w:val="yellow"/>
                <w:lang w:val="en-CA"/>
              </w:rPr>
              <w:t>Your Address</w:t>
            </w:r>
          </w:p>
          <w:p w:rsidR="00C40827" w:rsidRPr="009747E6" w:rsidRDefault="00C40827" w:rsidP="00061D87">
            <w:pPr>
              <w:spacing w:after="0"/>
              <w:rPr>
                <w:lang w:val="en-CA"/>
              </w:rPr>
            </w:pPr>
          </w:p>
        </w:tc>
      </w:tr>
      <w:tr w:rsidR="004072F5" w:rsidRPr="00C91D28" w:rsidTr="00C40827">
        <w:trPr>
          <w:gridAfter w:val="1"/>
          <w:wAfter w:w="162" w:type="dxa"/>
        </w:trPr>
        <w:tc>
          <w:tcPr>
            <w:tcW w:w="9480" w:type="dxa"/>
            <w:gridSpan w:val="2"/>
            <w:tcMar>
              <w:top w:w="216" w:type="dxa"/>
              <w:left w:w="216" w:type="dxa"/>
              <w:bottom w:w="216" w:type="dxa"/>
              <w:right w:w="216" w:type="dxa"/>
            </w:tcMar>
          </w:tcPr>
          <w:p w:rsidR="00C40827" w:rsidRPr="00C40827" w:rsidRDefault="009747E6" w:rsidP="00C4082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Invisa</w:t>
            </w:r>
            <w:proofErr w:type="spellEnd"/>
            <w:r>
              <w:rPr>
                <w:lang w:val="en-US"/>
              </w:rPr>
              <w:t xml:space="preserve"> Logistic Service Ltd.</w:t>
            </w:r>
          </w:p>
          <w:p w:rsidR="0024329A" w:rsidRDefault="0024329A" w:rsidP="00C4082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24329A">
              <w:rPr>
                <w:highlight w:val="yellow"/>
                <w:lang w:val="en-US"/>
              </w:rPr>
              <w:t>[Please select the right address – Ottawa, Montreal or Toronto]</w:t>
            </w:r>
          </w:p>
          <w:p w:rsidR="0024329A" w:rsidRPr="009747E6" w:rsidRDefault="0024329A" w:rsidP="0024329A">
            <w:pPr>
              <w:spacing w:after="0"/>
              <w:rPr>
                <w:highlight w:val="yellow"/>
                <w:lang w:val="en-US"/>
              </w:rPr>
            </w:pPr>
            <w:r w:rsidRPr="009747E6">
              <w:rPr>
                <w:highlight w:val="yellow"/>
                <w:lang w:val="en-US"/>
              </w:rPr>
              <w:t>505-294 Albert Street</w:t>
            </w:r>
          </w:p>
          <w:p w:rsidR="0024329A" w:rsidRPr="009747E6" w:rsidRDefault="0024329A" w:rsidP="0024329A">
            <w:pPr>
              <w:spacing w:after="0"/>
              <w:rPr>
                <w:highlight w:val="yellow"/>
                <w:lang w:val="en-US"/>
              </w:rPr>
            </w:pPr>
            <w:r w:rsidRPr="009747E6">
              <w:rPr>
                <w:highlight w:val="yellow"/>
                <w:lang w:val="en-US"/>
              </w:rPr>
              <w:t>Ottawa, ON</w:t>
            </w:r>
          </w:p>
          <w:p w:rsidR="0024329A" w:rsidRDefault="0024329A" w:rsidP="0024329A">
            <w:pPr>
              <w:spacing w:after="0"/>
              <w:rPr>
                <w:lang w:val="en-US"/>
              </w:rPr>
            </w:pPr>
            <w:r w:rsidRPr="009747E6">
              <w:rPr>
                <w:highlight w:val="yellow"/>
                <w:lang w:val="en-US"/>
              </w:rPr>
              <w:t>K1P 6E6</w:t>
            </w:r>
          </w:p>
          <w:p w:rsidR="0024329A" w:rsidRDefault="0024329A" w:rsidP="00C40827">
            <w:pPr>
              <w:spacing w:after="0"/>
              <w:rPr>
                <w:lang w:val="en-US"/>
              </w:rPr>
            </w:pP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200-60 St. Clair Ave East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Toronto, ON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M4T 1N5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 xml:space="preserve">718-1010 </w:t>
            </w:r>
            <w:proofErr w:type="spellStart"/>
            <w:r w:rsidRPr="0024329A">
              <w:rPr>
                <w:highlight w:val="yellow"/>
                <w:lang w:val="en-US"/>
              </w:rPr>
              <w:t>Sherbrooke</w:t>
            </w:r>
            <w:proofErr w:type="spellEnd"/>
            <w:r w:rsidRPr="0024329A">
              <w:rPr>
                <w:highlight w:val="yellow"/>
                <w:lang w:val="en-US"/>
              </w:rPr>
              <w:t xml:space="preserve"> Street West</w:t>
            </w:r>
          </w:p>
          <w:p w:rsidR="0024329A" w:rsidRPr="0024329A" w:rsidRDefault="0024329A" w:rsidP="00C40827">
            <w:pPr>
              <w:spacing w:after="0"/>
              <w:rPr>
                <w:highlight w:val="yellow"/>
                <w:lang w:val="en-US"/>
              </w:rPr>
            </w:pPr>
            <w:r w:rsidRPr="0024329A">
              <w:rPr>
                <w:highlight w:val="yellow"/>
                <w:lang w:val="en-US"/>
              </w:rPr>
              <w:t>Montreal, QC</w:t>
            </w:r>
          </w:p>
          <w:p w:rsidR="0024329A" w:rsidRPr="00C40827" w:rsidRDefault="0024329A" w:rsidP="00C40827">
            <w:pPr>
              <w:spacing w:after="0"/>
              <w:rPr>
                <w:lang w:val="en-US"/>
              </w:rPr>
            </w:pPr>
            <w:r w:rsidRPr="0024329A">
              <w:rPr>
                <w:highlight w:val="yellow"/>
                <w:lang w:val="en-US"/>
              </w:rPr>
              <w:t>H3A 2R7</w:t>
            </w:r>
          </w:p>
          <w:p w:rsidR="00C40827" w:rsidRPr="007E6E26" w:rsidRDefault="00C40827">
            <w:pPr>
              <w:rPr>
                <w:lang w:val="en-CA"/>
              </w:rPr>
            </w:pPr>
          </w:p>
          <w:p w:rsidR="004072F5" w:rsidRPr="00C40827" w:rsidRDefault="00137816">
            <w:pPr>
              <w:rPr>
                <w:lang w:val="en-US"/>
              </w:rPr>
            </w:pPr>
            <w:r w:rsidRPr="00C40827">
              <w:rPr>
                <w:lang w:val="en-US"/>
              </w:rPr>
              <w:t>To whom it may concern,</w:t>
            </w:r>
          </w:p>
          <w:p w:rsidR="00137816" w:rsidRPr="00DF58C1" w:rsidRDefault="00F65E69" w:rsidP="00C40827">
            <w:pPr>
              <w:rPr>
                <w:lang w:val="en-US"/>
              </w:rPr>
            </w:pPr>
            <w:r>
              <w:rPr>
                <w:lang w:val="en-US"/>
              </w:rPr>
              <w:t xml:space="preserve">Please find included the documentation needed to apply for a VISA to enter Russia.  </w:t>
            </w:r>
            <w:r w:rsidR="007E6E26" w:rsidRPr="009747E6">
              <w:rPr>
                <w:lang w:val="en-US"/>
              </w:rPr>
              <w:t>I will be traveling</w:t>
            </w:r>
            <w:r w:rsidR="0024329A">
              <w:rPr>
                <w:lang w:val="en-US"/>
              </w:rPr>
              <w:t xml:space="preserve"> to Russia as a spectator for the </w:t>
            </w:r>
            <w:r w:rsidR="009747E6" w:rsidRPr="009747E6">
              <w:rPr>
                <w:lang w:val="en-US"/>
              </w:rPr>
              <w:t>Sochi 2014 Winter Olympics</w:t>
            </w:r>
            <w:r w:rsidRPr="009747E6">
              <w:rPr>
                <w:lang w:val="en-US"/>
              </w:rPr>
              <w:t>.</w:t>
            </w:r>
            <w:r w:rsidR="009747E6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My </w:t>
            </w:r>
            <w:r w:rsidRPr="0024329A">
              <w:rPr>
                <w:highlight w:val="yellow"/>
                <w:lang w:val="en-US"/>
              </w:rPr>
              <w:t>colleague</w:t>
            </w:r>
            <w:r w:rsidR="0024329A" w:rsidRPr="0024329A">
              <w:rPr>
                <w:highlight w:val="yellow"/>
                <w:lang w:val="en-US"/>
              </w:rPr>
              <w:t>/friend/family member</w:t>
            </w:r>
            <w:r w:rsidR="0024329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</w:t>
            </w:r>
            <w:r w:rsidR="00C40827" w:rsidRPr="00DF58C1">
              <w:rPr>
                <w:lang w:val="en-US"/>
              </w:rPr>
              <w:t>submit</w:t>
            </w:r>
            <w:r>
              <w:rPr>
                <w:lang w:val="en-US"/>
              </w:rPr>
              <w:t>ting</w:t>
            </w:r>
            <w:r w:rsidR="00C40827" w:rsidRPr="00DF58C1">
              <w:rPr>
                <w:lang w:val="en-US"/>
              </w:rPr>
              <w:t xml:space="preserve"> the application on my behalf</w:t>
            </w:r>
            <w:r>
              <w:rPr>
                <w:lang w:val="en-US"/>
              </w:rPr>
              <w:t xml:space="preserve"> and has my permission to do so</w:t>
            </w:r>
            <w:r w:rsidR="00C40827" w:rsidRPr="00DF58C1">
              <w:rPr>
                <w:lang w:val="en-US"/>
              </w:rPr>
              <w:t>.</w:t>
            </w:r>
            <w:r w:rsidR="00BC5046">
              <w:rPr>
                <w:lang w:val="en-US"/>
              </w:rPr>
              <w:t xml:space="preserve"> </w:t>
            </w:r>
          </w:p>
          <w:p w:rsidR="00F65E69" w:rsidRPr="007E6E26" w:rsidRDefault="00F65E69" w:rsidP="00C40827">
            <w:pPr>
              <w:rPr>
                <w:lang w:val="en-CA"/>
              </w:rPr>
            </w:pPr>
            <w:r w:rsidRPr="007E6E26">
              <w:rPr>
                <w:lang w:val="en-CA"/>
              </w:rPr>
              <w:t>Thank you.</w:t>
            </w:r>
          </w:p>
          <w:p w:rsidR="00DF58C1" w:rsidRPr="007E6E26" w:rsidRDefault="00DF58C1" w:rsidP="00C40827">
            <w:pPr>
              <w:rPr>
                <w:lang w:val="en-CA"/>
              </w:rPr>
            </w:pPr>
            <w:r w:rsidRPr="007E6E26">
              <w:rPr>
                <w:lang w:val="en-CA"/>
              </w:rPr>
              <w:t>Best regards,</w:t>
            </w:r>
          </w:p>
          <w:p w:rsidR="00BC5046" w:rsidRPr="007E6E26" w:rsidRDefault="00BC5046" w:rsidP="00C40827">
            <w:pPr>
              <w:rPr>
                <w:lang w:val="en-CA"/>
              </w:rPr>
            </w:pPr>
          </w:p>
          <w:p w:rsidR="00DF58C1" w:rsidRPr="007E6E26" w:rsidRDefault="0024329A" w:rsidP="00061D87">
            <w:pPr>
              <w:rPr>
                <w:lang w:val="en-CA"/>
              </w:rPr>
            </w:pPr>
            <w:r w:rsidRPr="0024329A">
              <w:rPr>
                <w:highlight w:val="yellow"/>
                <w:lang w:val="en-CA"/>
              </w:rPr>
              <w:t>Your name</w:t>
            </w:r>
          </w:p>
        </w:tc>
        <w:bookmarkStart w:id="0" w:name="_GoBack"/>
        <w:bookmarkEnd w:id="0"/>
      </w:tr>
    </w:tbl>
    <w:p w:rsidR="00080023" w:rsidRPr="007E6E26" w:rsidRDefault="00080023" w:rsidP="00592F19">
      <w:pPr>
        <w:rPr>
          <w:lang w:val="en-CA"/>
        </w:rPr>
      </w:pPr>
    </w:p>
    <w:sectPr w:rsidR="00080023" w:rsidRPr="007E6E26" w:rsidSect="00592F19">
      <w:headerReference w:type="default" r:id="rId7"/>
      <w:footerReference w:type="default" r:id="rId8"/>
      <w:pgSz w:w="12240" w:h="15840"/>
      <w:pgMar w:top="1440" w:right="1440" w:bottom="1440" w:left="1440" w:header="12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185" w:rsidRDefault="00677185" w:rsidP="00731B47">
      <w:pPr>
        <w:spacing w:after="0" w:line="240" w:lineRule="auto"/>
      </w:pPr>
      <w:r>
        <w:separator/>
      </w:r>
    </w:p>
  </w:endnote>
  <w:endnote w:type="continuationSeparator" w:id="0">
    <w:p w:rsidR="00677185" w:rsidRDefault="00677185" w:rsidP="00731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816" w:rsidRPr="008E4CD2" w:rsidRDefault="00137816" w:rsidP="008E4CD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185" w:rsidRDefault="00677185" w:rsidP="00731B47">
      <w:pPr>
        <w:spacing w:after="0" w:line="240" w:lineRule="auto"/>
      </w:pPr>
      <w:r>
        <w:separator/>
      </w:r>
    </w:p>
  </w:footnote>
  <w:footnote w:type="continuationSeparator" w:id="0">
    <w:p w:rsidR="00677185" w:rsidRDefault="00677185" w:rsidP="00731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816" w:rsidRDefault="00137816" w:rsidP="008E4CD2">
    <w:pPr>
      <w:pStyle w:val="Header"/>
      <w:tabs>
        <w:tab w:val="clear" w:pos="9360"/>
        <w:tab w:val="right" w:pos="9450"/>
      </w:tabs>
      <w:jc w:val="right"/>
    </w:pPr>
    <w:r>
      <w:rPr>
        <w:noProof/>
        <w:lang w:val="en-CA" w:eastAsia="en-CA"/>
      </w:rPr>
      <w:drawing>
        <wp:inline distT="0" distB="0" distL="0" distR="0">
          <wp:extent cx="1020173" cy="1410152"/>
          <wp:effectExtent l="0" t="0" r="0" b="0"/>
          <wp:docPr id="1" name="Picture 1" descr="C:\Users\vriopel\Documents\z. Design\TEAM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riopel\Documents\z. Design\TEAM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18382" t="15333" r="18484" b="16667"/>
                  <a:stretch>
                    <a:fillRect/>
                  </a:stretch>
                </pic:blipFill>
                <pic:spPr bwMode="auto">
                  <a:xfrm>
                    <a:off x="0" y="0"/>
                    <a:ext cx="1030148" cy="1423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37816" w:rsidRDefault="0013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96753"/>
    <w:multiLevelType w:val="hybridMultilevel"/>
    <w:tmpl w:val="A07062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96DAE"/>
    <w:multiLevelType w:val="hybridMultilevel"/>
    <w:tmpl w:val="E0107FF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FB2"/>
    <w:rsid w:val="00035B08"/>
    <w:rsid w:val="00046E78"/>
    <w:rsid w:val="00061D87"/>
    <w:rsid w:val="00064B63"/>
    <w:rsid w:val="00080023"/>
    <w:rsid w:val="000B1873"/>
    <w:rsid w:val="001006BC"/>
    <w:rsid w:val="00103345"/>
    <w:rsid w:val="00137816"/>
    <w:rsid w:val="00210E8D"/>
    <w:rsid w:val="0021787D"/>
    <w:rsid w:val="0024329A"/>
    <w:rsid w:val="002B3C17"/>
    <w:rsid w:val="0032177F"/>
    <w:rsid w:val="00330F8E"/>
    <w:rsid w:val="003C4788"/>
    <w:rsid w:val="004072F5"/>
    <w:rsid w:val="00465FA3"/>
    <w:rsid w:val="004D1140"/>
    <w:rsid w:val="004D5618"/>
    <w:rsid w:val="0050465D"/>
    <w:rsid w:val="00592F19"/>
    <w:rsid w:val="00631EF7"/>
    <w:rsid w:val="00677185"/>
    <w:rsid w:val="006D1D5A"/>
    <w:rsid w:val="0070522B"/>
    <w:rsid w:val="00731B47"/>
    <w:rsid w:val="007E6E26"/>
    <w:rsid w:val="00830CD1"/>
    <w:rsid w:val="00840048"/>
    <w:rsid w:val="00856B65"/>
    <w:rsid w:val="00874B5C"/>
    <w:rsid w:val="00876C48"/>
    <w:rsid w:val="008977CD"/>
    <w:rsid w:val="008E4CD2"/>
    <w:rsid w:val="008F1D7D"/>
    <w:rsid w:val="009747E6"/>
    <w:rsid w:val="009D2D28"/>
    <w:rsid w:val="00A54FB2"/>
    <w:rsid w:val="00A71EBA"/>
    <w:rsid w:val="00AA3FA7"/>
    <w:rsid w:val="00B66D2D"/>
    <w:rsid w:val="00BC5046"/>
    <w:rsid w:val="00C23575"/>
    <w:rsid w:val="00C40827"/>
    <w:rsid w:val="00C43D63"/>
    <w:rsid w:val="00C74854"/>
    <w:rsid w:val="00C91D28"/>
    <w:rsid w:val="00D8652E"/>
    <w:rsid w:val="00DF58C1"/>
    <w:rsid w:val="00E04CF0"/>
    <w:rsid w:val="00F26A56"/>
    <w:rsid w:val="00F65E69"/>
    <w:rsid w:val="00F85C60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FFA7EB3D-9E2E-4DF2-A5D3-F923F5FF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88"/>
    <w:rPr>
      <w:rFonts w:ascii="Calibri" w:eastAsia="Calibri" w:hAnsi="Calibri" w:cs="Times New Roman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B47"/>
  </w:style>
  <w:style w:type="paragraph" w:styleId="Footer">
    <w:name w:val="footer"/>
    <w:basedOn w:val="Normal"/>
    <w:link w:val="FooterChar"/>
    <w:uiPriority w:val="99"/>
    <w:unhideWhenUsed/>
    <w:rsid w:val="0073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B47"/>
  </w:style>
  <w:style w:type="paragraph" w:styleId="BalloonText">
    <w:name w:val="Balloon Text"/>
    <w:basedOn w:val="Normal"/>
    <w:link w:val="BalloonTextChar"/>
    <w:uiPriority w:val="99"/>
    <w:semiHidden/>
    <w:unhideWhenUsed/>
    <w:rsid w:val="0073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B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788"/>
    <w:pPr>
      <w:ind w:left="720"/>
      <w:contextualSpacing/>
    </w:pPr>
  </w:style>
  <w:style w:type="character" w:styleId="Hyperlink">
    <w:name w:val="Hyperlink"/>
    <w:uiPriority w:val="99"/>
    <w:unhideWhenUsed/>
    <w:rsid w:val="003C47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riopel\AppData\Local\Microsoft\Windows\Temporary%20Internet%20Files\Content.Outlook\9W7R1FDB\COT_Letterhead_2011_MONTREAL%20(2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5D5D5B"/>
      </a:dk2>
      <a:lt2>
        <a:srgbClr val="FFFFFF"/>
      </a:lt2>
      <a:accent1>
        <a:srgbClr val="ED1941"/>
      </a:accent1>
      <a:accent2>
        <a:srgbClr val="663220"/>
      </a:accent2>
      <a:accent3>
        <a:srgbClr val="BB1531"/>
      </a:accent3>
      <a:accent4>
        <a:srgbClr val="0081C8"/>
      </a:accent4>
      <a:accent5>
        <a:srgbClr val="FCB131"/>
      </a:accent5>
      <a:accent6>
        <a:srgbClr val="00A657"/>
      </a:accent6>
      <a:hlink>
        <a:srgbClr val="ED1941"/>
      </a:hlink>
      <a:folHlink>
        <a:srgbClr val="663220"/>
      </a:folHlink>
    </a:clrScheme>
    <a:fontScheme name="COT Letterhead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COT_Letterhead_2011_MONTREAL (2)</Template>
  <TotalTime>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Olympic Committee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Riopel</dc:creator>
  <cp:lastModifiedBy>Elise Desjardins</cp:lastModifiedBy>
  <cp:revision>5</cp:revision>
  <cp:lastPrinted>2012-05-18T22:07:00Z</cp:lastPrinted>
  <dcterms:created xsi:type="dcterms:W3CDTF">2013-07-18T14:52:00Z</dcterms:created>
  <dcterms:modified xsi:type="dcterms:W3CDTF">2013-08-29T15:08:00Z</dcterms:modified>
</cp:coreProperties>
</file>